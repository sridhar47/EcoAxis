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32"/>
        </w:rPr>
        <w:id w:val="-12903525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019873F" w14:textId="1FA5F70A" w:rsidR="002163EE" w:rsidRPr="00722BA7" w:rsidRDefault="003806E6">
          <w:pPr>
            <w:pStyle w:val="NoSpacing"/>
            <w:rPr>
              <w:sz w:val="32"/>
            </w:rPr>
          </w:pPr>
          <w:r w:rsidRPr="00722BA7">
            <w:rPr>
              <w:noProof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4A9483" wp14:editId="24301F3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D3B0A" w14:textId="6BD9D485" w:rsidR="002163EE" w:rsidRDefault="00FF157A">
                                <w:pPr>
                                  <w:pStyle w:val="ContactInfo"/>
                                </w:pPr>
                                <w:r>
                                  <w:t>J Arunkumar</w:t>
                                </w:r>
                                <w:r w:rsidR="003806E6">
                                  <w:t>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2D442B7EBB064A3E96C27A6A70ADC2B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692">
                                      <w:t>Draft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D2E78C48D2D45D98EF121C05F00D28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2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September 21,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A9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AFD3B0A" w14:textId="6BD9D485" w:rsidR="002163EE" w:rsidRDefault="00FF157A">
                          <w:pPr>
                            <w:pStyle w:val="ContactInfo"/>
                          </w:pPr>
                          <w:r>
                            <w:t>J Arunkumar</w:t>
                          </w:r>
                          <w:r w:rsidR="003806E6">
                            <w:t>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2D442B7EBB064A3E96C27A6A70ADC2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13692">
                                <w:t>Draft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D2E78C48D2D45D98EF121C05F00D28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September 21,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722BA7">
            <w:rPr>
              <w:noProof/>
              <w:sz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52A283E" wp14:editId="1D56B3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DD0A72" w14:textId="31DE4A7B" w:rsidR="002163EE" w:rsidRDefault="00FF157A">
                                    <w:pPr>
                                      <w:pStyle w:val="Title"/>
                                    </w:pPr>
                                    <w:r>
                                      <w:t>UI Development – Application Scope template</w:t>
                                    </w:r>
                                  </w:p>
                                </w:sdtContent>
                              </w:sdt>
                              <w:p w14:paraId="58E68C75" w14:textId="77777777" w:rsidR="002163EE" w:rsidRDefault="007C744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692">
                                      <w:t>ecoaxis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2A283E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DD0A72" w14:textId="31DE4A7B" w:rsidR="002163EE" w:rsidRDefault="00FF157A">
                              <w:pPr>
                                <w:pStyle w:val="Title"/>
                              </w:pPr>
                              <w:r>
                                <w:t>UI Development – Application Scope template</w:t>
                              </w:r>
                            </w:p>
                          </w:sdtContent>
                        </w:sdt>
                        <w:p w14:paraId="58E68C75" w14:textId="77777777" w:rsidR="002163EE" w:rsidRDefault="007C744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3692">
                                <w:t>ecoaxis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E667233" w14:textId="77777777" w:rsidR="002163EE" w:rsidRPr="00722BA7" w:rsidRDefault="003806E6">
          <w:pPr>
            <w:rPr>
              <w:sz w:val="24"/>
            </w:rPr>
          </w:pPr>
          <w:r w:rsidRPr="00722BA7">
            <w:rPr>
              <w:sz w:val="24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5B37E12C" w14:textId="77777777" w:rsidR="002163EE" w:rsidRPr="00722BA7" w:rsidRDefault="00C857D1" w:rsidP="00C63012">
      <w:pPr>
        <w:pStyle w:val="Heading1"/>
        <w:numPr>
          <w:ilvl w:val="0"/>
          <w:numId w:val="11"/>
        </w:numPr>
        <w:rPr>
          <w:rStyle w:val="Heading1Char"/>
          <w:sz w:val="36"/>
        </w:rPr>
      </w:pPr>
      <w:r w:rsidRPr="00722BA7">
        <w:rPr>
          <w:rStyle w:val="Heading1Char"/>
          <w:sz w:val="36"/>
        </w:rPr>
        <w:lastRenderedPageBreak/>
        <w:t>Introduction</w:t>
      </w:r>
    </w:p>
    <w:p w14:paraId="1501AF2E" w14:textId="462DC905" w:rsidR="00C857D1" w:rsidRDefault="00C857D1" w:rsidP="00FF157A">
      <w:pPr>
        <w:rPr>
          <w:sz w:val="24"/>
        </w:rPr>
      </w:pPr>
      <w:r w:rsidRPr="00722BA7">
        <w:rPr>
          <w:sz w:val="24"/>
        </w:rPr>
        <w:t xml:space="preserve">The document discusses the SuperAxis </w:t>
      </w:r>
      <w:r w:rsidR="00FF157A">
        <w:rPr>
          <w:sz w:val="24"/>
        </w:rPr>
        <w:t>Application UI Design Scope Template</w:t>
      </w:r>
      <w:r w:rsidRPr="00722BA7">
        <w:rPr>
          <w:sz w:val="24"/>
        </w:rPr>
        <w:t>.</w:t>
      </w:r>
      <w:r w:rsidR="00CA6A1B">
        <w:rPr>
          <w:sz w:val="24"/>
        </w:rPr>
        <w:t xml:space="preserve">  This defined the scope for the UI Design Document for SuperAxis Application.</w:t>
      </w:r>
      <w:r w:rsidR="00102C0E">
        <w:rPr>
          <w:sz w:val="24"/>
        </w:rPr>
        <w:t xml:space="preserve">  </w:t>
      </w:r>
    </w:p>
    <w:p w14:paraId="6585A566" w14:textId="49F138B2" w:rsidR="00102C0E" w:rsidRPr="00722BA7" w:rsidRDefault="00102C0E" w:rsidP="00FF157A">
      <w:pPr>
        <w:rPr>
          <w:sz w:val="24"/>
        </w:rPr>
      </w:pPr>
      <w:r>
        <w:rPr>
          <w:sz w:val="24"/>
        </w:rPr>
        <w:t xml:space="preserve">Based on this scope defined in this document, the UI Design </w:t>
      </w:r>
      <w:r w:rsidR="008D04B6">
        <w:rPr>
          <w:sz w:val="24"/>
        </w:rPr>
        <w:t>Document for SuperAxis application will be detailed.</w:t>
      </w:r>
      <w:bookmarkStart w:id="5" w:name="_GoBack"/>
      <w:bookmarkEnd w:id="5"/>
    </w:p>
    <w:p w14:paraId="7CAA21F8" w14:textId="77777777" w:rsidR="00D84417" w:rsidRPr="00722BA7" w:rsidRDefault="00D84417" w:rsidP="00C63012">
      <w:pPr>
        <w:pStyle w:val="Heading1"/>
        <w:numPr>
          <w:ilvl w:val="0"/>
          <w:numId w:val="11"/>
        </w:numPr>
        <w:rPr>
          <w:rStyle w:val="Heading1Char"/>
          <w:sz w:val="36"/>
        </w:rPr>
      </w:pPr>
      <w:r w:rsidRPr="00722BA7">
        <w:rPr>
          <w:rStyle w:val="Heading1Char"/>
          <w:sz w:val="36"/>
        </w:rPr>
        <w:t>Scope</w:t>
      </w:r>
    </w:p>
    <w:p w14:paraId="25E61205" w14:textId="75FA22F4" w:rsidR="00D84417" w:rsidRPr="00722BA7" w:rsidRDefault="00FF157A" w:rsidP="00D84417">
      <w:pPr>
        <w:rPr>
          <w:sz w:val="24"/>
        </w:rPr>
      </w:pPr>
      <w:r>
        <w:rPr>
          <w:sz w:val="24"/>
        </w:rPr>
        <w:t>This document talks about the scope of the UI Design for the SuperAxis Application.</w:t>
      </w:r>
    </w:p>
    <w:p w14:paraId="064E0517" w14:textId="0FB10D97" w:rsidR="00F123A1" w:rsidRPr="00722BA7" w:rsidRDefault="00FF157A" w:rsidP="00C63012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Code Structure</w:t>
      </w:r>
    </w:p>
    <w:p w14:paraId="055E1F9A" w14:textId="33C1EEA2" w:rsidR="00F123A1" w:rsidRDefault="00FF157A" w:rsidP="00FF157A">
      <w:pPr>
        <w:pStyle w:val="ListParagraph"/>
        <w:numPr>
          <w:ilvl w:val="0"/>
          <w:numId w:val="8"/>
        </w:numPr>
        <w:ind w:left="1710"/>
        <w:rPr>
          <w:sz w:val="24"/>
        </w:rPr>
      </w:pPr>
      <w:r>
        <w:rPr>
          <w:sz w:val="24"/>
        </w:rPr>
        <w:t>Specific Application</w:t>
      </w:r>
    </w:p>
    <w:p w14:paraId="31EC91F9" w14:textId="4965F0C5" w:rsidR="00FF157A" w:rsidRDefault="00FF157A" w:rsidP="00FF157A">
      <w:pPr>
        <w:pStyle w:val="ListParagraph"/>
        <w:numPr>
          <w:ilvl w:val="0"/>
          <w:numId w:val="8"/>
        </w:numPr>
        <w:ind w:left="1710"/>
        <w:rPr>
          <w:sz w:val="24"/>
        </w:rPr>
      </w:pPr>
      <w:r>
        <w:rPr>
          <w:sz w:val="24"/>
        </w:rPr>
        <w:t>Generic across Applications</w:t>
      </w:r>
    </w:p>
    <w:p w14:paraId="66D2898F" w14:textId="754C3675" w:rsidR="00FF157A" w:rsidRDefault="00FF157A" w:rsidP="00FF157A">
      <w:pPr>
        <w:pStyle w:val="ListParagraph"/>
        <w:rPr>
          <w:sz w:val="24"/>
        </w:rPr>
      </w:pPr>
    </w:p>
    <w:p w14:paraId="60DD31C7" w14:textId="1105D281" w:rsidR="00387804" w:rsidRDefault="00387804" w:rsidP="00FF157A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Coding Conventions</w:t>
      </w:r>
    </w:p>
    <w:p w14:paraId="27695F01" w14:textId="417167F2" w:rsidR="00387804" w:rsidRPr="005803DE" w:rsidRDefault="00387804" w:rsidP="005803DE">
      <w:pPr>
        <w:pStyle w:val="ListParagraph"/>
        <w:numPr>
          <w:ilvl w:val="0"/>
          <w:numId w:val="22"/>
        </w:numPr>
        <w:ind w:left="1710"/>
        <w:rPr>
          <w:sz w:val="24"/>
        </w:rPr>
      </w:pPr>
      <w:r w:rsidRPr="005803DE">
        <w:rPr>
          <w:sz w:val="24"/>
        </w:rPr>
        <w:t>Naming Conventions</w:t>
      </w:r>
    </w:p>
    <w:p w14:paraId="3974AFA7" w14:textId="4C38FEBA" w:rsidR="00387804" w:rsidRPr="0050042F" w:rsidRDefault="00387804" w:rsidP="00387804">
      <w:pPr>
        <w:pStyle w:val="ListParagraph"/>
        <w:numPr>
          <w:ilvl w:val="0"/>
          <w:numId w:val="22"/>
        </w:numPr>
        <w:ind w:left="1710"/>
        <w:rPr>
          <w:sz w:val="24"/>
        </w:rPr>
      </w:pPr>
      <w:r w:rsidRPr="005803DE">
        <w:rPr>
          <w:sz w:val="24"/>
        </w:rPr>
        <w:t>Reuse</w:t>
      </w:r>
    </w:p>
    <w:p w14:paraId="15A7B164" w14:textId="4626FDA3" w:rsidR="00FF157A" w:rsidRDefault="00FF157A" w:rsidP="00FF157A">
      <w:pPr>
        <w:pStyle w:val="Heading3"/>
        <w:numPr>
          <w:ilvl w:val="1"/>
          <w:numId w:val="11"/>
        </w:numPr>
        <w:rPr>
          <w:sz w:val="28"/>
        </w:rPr>
      </w:pPr>
      <w:r w:rsidRPr="00FF157A">
        <w:rPr>
          <w:sz w:val="28"/>
        </w:rPr>
        <w:t>Responsiveness</w:t>
      </w:r>
    </w:p>
    <w:p w14:paraId="2F4D1A58" w14:textId="1CDA8B91" w:rsidR="00B7439F" w:rsidRDefault="00B7439F" w:rsidP="00B7439F">
      <w:pPr>
        <w:pStyle w:val="ListParagraph"/>
        <w:numPr>
          <w:ilvl w:val="0"/>
          <w:numId w:val="20"/>
        </w:numPr>
        <w:ind w:left="1710"/>
        <w:rPr>
          <w:sz w:val="24"/>
        </w:rPr>
      </w:pPr>
      <w:r>
        <w:rPr>
          <w:sz w:val="24"/>
        </w:rPr>
        <w:t>ToolSet (bootstrap)</w:t>
      </w:r>
    </w:p>
    <w:p w14:paraId="1E11EDF1" w14:textId="26B2C730" w:rsidR="00B7439F" w:rsidRDefault="00B7439F" w:rsidP="00B7439F">
      <w:pPr>
        <w:pStyle w:val="ListParagraph"/>
        <w:numPr>
          <w:ilvl w:val="0"/>
          <w:numId w:val="20"/>
        </w:numPr>
        <w:ind w:left="1710"/>
        <w:rPr>
          <w:sz w:val="24"/>
        </w:rPr>
      </w:pPr>
      <w:r>
        <w:rPr>
          <w:sz w:val="24"/>
        </w:rPr>
        <w:t>Libraries</w:t>
      </w:r>
    </w:p>
    <w:p w14:paraId="33904CB0" w14:textId="44604A27" w:rsidR="00B7439F" w:rsidRPr="00B7439F" w:rsidRDefault="00B7439F" w:rsidP="00B7439F">
      <w:pPr>
        <w:pStyle w:val="ListParagraph"/>
        <w:numPr>
          <w:ilvl w:val="0"/>
          <w:numId w:val="20"/>
        </w:numPr>
        <w:ind w:left="1710"/>
        <w:rPr>
          <w:sz w:val="24"/>
        </w:rPr>
      </w:pPr>
      <w:r>
        <w:rPr>
          <w:sz w:val="24"/>
        </w:rPr>
        <w:t>Standard layouts</w:t>
      </w:r>
    </w:p>
    <w:p w14:paraId="5E3BA4AC" w14:textId="2E823315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Image optimization</w:t>
      </w:r>
    </w:p>
    <w:p w14:paraId="5A21C500" w14:textId="73EAE58B" w:rsidR="00B7439F" w:rsidRDefault="00B7439F" w:rsidP="00B7439F">
      <w:pPr>
        <w:pStyle w:val="ListParagraph"/>
        <w:numPr>
          <w:ilvl w:val="0"/>
          <w:numId w:val="21"/>
        </w:numPr>
        <w:ind w:left="1710"/>
        <w:rPr>
          <w:sz w:val="24"/>
        </w:rPr>
      </w:pPr>
      <w:r>
        <w:rPr>
          <w:sz w:val="24"/>
        </w:rPr>
        <w:t>Sprites &amp; its usage</w:t>
      </w:r>
    </w:p>
    <w:p w14:paraId="5C8F8930" w14:textId="3EE18F76" w:rsidR="00B7439F" w:rsidRDefault="00B7439F" w:rsidP="00B7439F">
      <w:pPr>
        <w:pStyle w:val="ListParagraph"/>
        <w:numPr>
          <w:ilvl w:val="0"/>
          <w:numId w:val="21"/>
        </w:numPr>
        <w:ind w:left="1710"/>
        <w:rPr>
          <w:sz w:val="24"/>
        </w:rPr>
      </w:pPr>
      <w:r>
        <w:rPr>
          <w:sz w:val="24"/>
        </w:rPr>
        <w:t>Choice of Icons</w:t>
      </w:r>
    </w:p>
    <w:p w14:paraId="6E4964A0" w14:textId="7AAD8204" w:rsidR="00B7439F" w:rsidRDefault="00B7439F" w:rsidP="00B7439F">
      <w:pPr>
        <w:pStyle w:val="ListParagraph"/>
        <w:numPr>
          <w:ilvl w:val="0"/>
          <w:numId w:val="21"/>
        </w:numPr>
        <w:ind w:left="1710"/>
        <w:rPr>
          <w:sz w:val="24"/>
        </w:rPr>
      </w:pPr>
      <w:r>
        <w:rPr>
          <w:sz w:val="24"/>
        </w:rPr>
        <w:t>Loading of images &amp; placeholder icons/images</w:t>
      </w:r>
    </w:p>
    <w:p w14:paraId="6D61C378" w14:textId="2730D984" w:rsidR="00B7439F" w:rsidRDefault="00B7439F" w:rsidP="00B7439F">
      <w:pPr>
        <w:pStyle w:val="ListParagraph"/>
        <w:numPr>
          <w:ilvl w:val="0"/>
          <w:numId w:val="21"/>
        </w:numPr>
        <w:ind w:left="1710"/>
        <w:rPr>
          <w:sz w:val="24"/>
        </w:rPr>
      </w:pPr>
      <w:r>
        <w:rPr>
          <w:sz w:val="24"/>
        </w:rPr>
        <w:t>Web loading friendly images &amp; resolutions</w:t>
      </w:r>
    </w:p>
    <w:p w14:paraId="53EE6A85" w14:textId="481AEBE6" w:rsidR="00B7439F" w:rsidRPr="00B7439F" w:rsidRDefault="00B7439F" w:rsidP="00B7439F">
      <w:pPr>
        <w:pStyle w:val="ListParagraph"/>
        <w:numPr>
          <w:ilvl w:val="0"/>
          <w:numId w:val="21"/>
        </w:numPr>
        <w:ind w:left="1710"/>
        <w:rPr>
          <w:sz w:val="24"/>
        </w:rPr>
      </w:pPr>
      <w:r w:rsidRPr="00B7439F">
        <w:rPr>
          <w:sz w:val="24"/>
        </w:rPr>
        <w:t>Images friendly for retina display</w:t>
      </w:r>
    </w:p>
    <w:p w14:paraId="4405CCCF" w14:textId="2E374A8A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CSS Framework</w:t>
      </w:r>
    </w:p>
    <w:p w14:paraId="1A336A0D" w14:textId="09CB15A8" w:rsidR="0050042F" w:rsidRPr="0050042F" w:rsidRDefault="0050042F" w:rsidP="0050042F">
      <w:pPr>
        <w:pStyle w:val="ListParagraph"/>
        <w:numPr>
          <w:ilvl w:val="0"/>
          <w:numId w:val="25"/>
        </w:numPr>
        <w:ind w:left="1710"/>
        <w:rPr>
          <w:sz w:val="24"/>
        </w:rPr>
      </w:pPr>
      <w:r w:rsidRPr="0050042F">
        <w:rPr>
          <w:sz w:val="24"/>
        </w:rPr>
        <w:t>Less Framework</w:t>
      </w:r>
    </w:p>
    <w:p w14:paraId="4F0A86C0" w14:textId="31B61145" w:rsidR="0050042F" w:rsidRPr="0050042F" w:rsidRDefault="0050042F" w:rsidP="0050042F">
      <w:pPr>
        <w:pStyle w:val="ListParagraph"/>
        <w:numPr>
          <w:ilvl w:val="0"/>
          <w:numId w:val="25"/>
        </w:numPr>
        <w:ind w:left="1710"/>
        <w:rPr>
          <w:sz w:val="24"/>
        </w:rPr>
      </w:pPr>
      <w:r w:rsidRPr="0050042F">
        <w:rPr>
          <w:sz w:val="24"/>
        </w:rPr>
        <w:t>Media Query</w:t>
      </w:r>
    </w:p>
    <w:p w14:paraId="30C146AE" w14:textId="2CFF0D2D" w:rsidR="0050042F" w:rsidRPr="0050042F" w:rsidRDefault="0050042F" w:rsidP="0050042F">
      <w:pPr>
        <w:pStyle w:val="ListParagraph"/>
        <w:numPr>
          <w:ilvl w:val="0"/>
          <w:numId w:val="25"/>
        </w:numPr>
        <w:ind w:left="1710"/>
        <w:rPr>
          <w:sz w:val="24"/>
        </w:rPr>
      </w:pPr>
      <w:r w:rsidRPr="0050042F">
        <w:rPr>
          <w:sz w:val="24"/>
        </w:rPr>
        <w:lastRenderedPageBreak/>
        <w:t>Splitting CSS based on specific modules.  Aggregate them in build and compress it</w:t>
      </w:r>
    </w:p>
    <w:p w14:paraId="19807F20" w14:textId="77777777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JS Framework &amp; Libraries</w:t>
      </w:r>
    </w:p>
    <w:p w14:paraId="6595468B" w14:textId="77777777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Build &amp; Deploy</w:t>
      </w:r>
    </w:p>
    <w:p w14:paraId="0B6CD482" w14:textId="7C4D5262" w:rsidR="00FF157A" w:rsidRDefault="00FF157A" w:rsidP="005803DE">
      <w:pPr>
        <w:pStyle w:val="ListParagraph"/>
        <w:numPr>
          <w:ilvl w:val="0"/>
          <w:numId w:val="18"/>
        </w:numPr>
        <w:ind w:left="1710"/>
        <w:rPr>
          <w:sz w:val="24"/>
        </w:rPr>
      </w:pPr>
      <w:r w:rsidRPr="00FF157A">
        <w:rPr>
          <w:sz w:val="24"/>
        </w:rPr>
        <w:t xml:space="preserve"> </w:t>
      </w:r>
      <w:r w:rsidR="00387804">
        <w:rPr>
          <w:sz w:val="24"/>
        </w:rPr>
        <w:t>Less File aggregation</w:t>
      </w:r>
    </w:p>
    <w:p w14:paraId="3D5E6E57" w14:textId="61A9BBD2" w:rsidR="00387804" w:rsidRDefault="00387804" w:rsidP="005803DE">
      <w:pPr>
        <w:pStyle w:val="ListParagraph"/>
        <w:numPr>
          <w:ilvl w:val="0"/>
          <w:numId w:val="18"/>
        </w:numPr>
        <w:ind w:left="1710"/>
        <w:rPr>
          <w:sz w:val="24"/>
        </w:rPr>
      </w:pPr>
      <w:r>
        <w:rPr>
          <w:sz w:val="24"/>
        </w:rPr>
        <w:t>Compression of JS &amp; CSS files – ant based build</w:t>
      </w:r>
    </w:p>
    <w:p w14:paraId="47975D4D" w14:textId="7C934213" w:rsidR="00387804" w:rsidRPr="00FF157A" w:rsidRDefault="00387804" w:rsidP="005803DE">
      <w:pPr>
        <w:pStyle w:val="ListParagraph"/>
        <w:numPr>
          <w:ilvl w:val="0"/>
          <w:numId w:val="18"/>
        </w:numPr>
        <w:ind w:left="1710"/>
        <w:rPr>
          <w:sz w:val="24"/>
        </w:rPr>
      </w:pPr>
      <w:r>
        <w:rPr>
          <w:sz w:val="24"/>
        </w:rPr>
        <w:t>Deploy as per static and dynamic contents.</w:t>
      </w:r>
    </w:p>
    <w:p w14:paraId="1F399615" w14:textId="72E3320F" w:rsidR="00387804" w:rsidRPr="00387804" w:rsidRDefault="00FF157A" w:rsidP="00387804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Browser Compatibility</w:t>
      </w:r>
      <w:r w:rsidR="00387804">
        <w:rPr>
          <w:sz w:val="28"/>
        </w:rPr>
        <w:t xml:space="preserve"> </w:t>
      </w:r>
    </w:p>
    <w:p w14:paraId="0A0F2EC3" w14:textId="70CAB1DE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>User Experience aspects such as Data loading, Image loading.</w:t>
      </w:r>
    </w:p>
    <w:p w14:paraId="2B167D79" w14:textId="4D760184" w:rsidR="0050042F" w:rsidRPr="0050042F" w:rsidRDefault="0050042F" w:rsidP="0050042F">
      <w:pPr>
        <w:pStyle w:val="Heading3"/>
        <w:numPr>
          <w:ilvl w:val="1"/>
          <w:numId w:val="11"/>
        </w:numPr>
        <w:rPr>
          <w:sz w:val="28"/>
        </w:rPr>
      </w:pPr>
      <w:r w:rsidRPr="0050042F">
        <w:rPr>
          <w:sz w:val="28"/>
        </w:rPr>
        <w:t xml:space="preserve">Versioning of </w:t>
      </w:r>
      <w:r>
        <w:rPr>
          <w:sz w:val="28"/>
        </w:rPr>
        <w:t xml:space="preserve">static </w:t>
      </w:r>
      <w:r w:rsidRPr="0050042F">
        <w:rPr>
          <w:sz w:val="28"/>
        </w:rPr>
        <w:t>files to avoid Cache issue</w:t>
      </w:r>
    </w:p>
    <w:p w14:paraId="0BFCDB23" w14:textId="11F8D2BD" w:rsidR="00FF157A" w:rsidRDefault="00FF157A" w:rsidP="00B7439F">
      <w:pPr>
        <w:pStyle w:val="Heading3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Performance </w:t>
      </w:r>
    </w:p>
    <w:p w14:paraId="11B96019" w14:textId="61D261AF" w:rsidR="00387804" w:rsidRPr="005803DE" w:rsidRDefault="00387804" w:rsidP="005803DE">
      <w:pPr>
        <w:pStyle w:val="ListParagraph"/>
        <w:numPr>
          <w:ilvl w:val="0"/>
          <w:numId w:val="23"/>
        </w:numPr>
        <w:ind w:left="1800"/>
        <w:rPr>
          <w:sz w:val="24"/>
        </w:rPr>
      </w:pPr>
      <w:r w:rsidRPr="005803DE">
        <w:rPr>
          <w:sz w:val="24"/>
        </w:rPr>
        <w:t>Security</w:t>
      </w:r>
    </w:p>
    <w:p w14:paraId="5EFA6D2F" w14:textId="24E8111A" w:rsidR="00387804" w:rsidRPr="005803DE" w:rsidRDefault="00387804" w:rsidP="005803DE">
      <w:pPr>
        <w:pStyle w:val="ListParagraph"/>
        <w:numPr>
          <w:ilvl w:val="0"/>
          <w:numId w:val="23"/>
        </w:numPr>
        <w:ind w:left="1800"/>
        <w:rPr>
          <w:sz w:val="24"/>
        </w:rPr>
      </w:pPr>
      <w:r w:rsidRPr="005803DE">
        <w:rPr>
          <w:sz w:val="24"/>
        </w:rPr>
        <w:t>Cache</w:t>
      </w:r>
    </w:p>
    <w:p w14:paraId="75E4DF18" w14:textId="1ADCA5BD" w:rsidR="00387804" w:rsidRPr="005803DE" w:rsidRDefault="00387804" w:rsidP="005803DE">
      <w:pPr>
        <w:pStyle w:val="ListParagraph"/>
        <w:numPr>
          <w:ilvl w:val="0"/>
          <w:numId w:val="23"/>
        </w:numPr>
        <w:ind w:left="1800"/>
        <w:rPr>
          <w:sz w:val="24"/>
        </w:rPr>
      </w:pPr>
      <w:r w:rsidRPr="005803DE">
        <w:rPr>
          <w:sz w:val="24"/>
        </w:rPr>
        <w:t>Performance Toolsets</w:t>
      </w:r>
    </w:p>
    <w:p w14:paraId="1DCEF8F0" w14:textId="7BC0CE25" w:rsidR="00387804" w:rsidRPr="005803DE" w:rsidRDefault="00387804" w:rsidP="005803DE">
      <w:pPr>
        <w:pStyle w:val="ListParagraph"/>
        <w:numPr>
          <w:ilvl w:val="0"/>
          <w:numId w:val="23"/>
        </w:numPr>
        <w:ind w:left="1800"/>
        <w:rPr>
          <w:sz w:val="24"/>
        </w:rPr>
      </w:pPr>
      <w:r w:rsidRPr="005803DE">
        <w:rPr>
          <w:sz w:val="24"/>
        </w:rPr>
        <w:t>Optimization techniques</w:t>
      </w:r>
    </w:p>
    <w:p w14:paraId="2EB16385" w14:textId="4F8C4C83" w:rsidR="00387804" w:rsidRDefault="00387804" w:rsidP="00387804">
      <w:pPr>
        <w:pStyle w:val="Heading3"/>
        <w:numPr>
          <w:ilvl w:val="1"/>
          <w:numId w:val="11"/>
        </w:numPr>
        <w:rPr>
          <w:sz w:val="28"/>
        </w:rPr>
      </w:pPr>
      <w:r w:rsidRPr="00387804">
        <w:rPr>
          <w:sz w:val="28"/>
        </w:rPr>
        <w:t xml:space="preserve">SEO/SEM </w:t>
      </w:r>
      <w:r>
        <w:rPr>
          <w:sz w:val="28"/>
        </w:rPr>
        <w:t>optimizations</w:t>
      </w:r>
    </w:p>
    <w:p w14:paraId="5A2766A4" w14:textId="1BA5026B" w:rsidR="00387804" w:rsidRPr="005803DE" w:rsidRDefault="00387804" w:rsidP="005803DE">
      <w:pPr>
        <w:pStyle w:val="ListParagraph"/>
        <w:numPr>
          <w:ilvl w:val="0"/>
          <w:numId w:val="24"/>
        </w:numPr>
        <w:ind w:left="1890"/>
        <w:rPr>
          <w:sz w:val="24"/>
        </w:rPr>
      </w:pPr>
      <w:r w:rsidRPr="005803DE">
        <w:rPr>
          <w:sz w:val="24"/>
        </w:rPr>
        <w:t>Meta tags</w:t>
      </w:r>
    </w:p>
    <w:p w14:paraId="245A7C0B" w14:textId="00838F67" w:rsidR="00387804" w:rsidRPr="005803DE" w:rsidRDefault="00387804" w:rsidP="005803DE">
      <w:pPr>
        <w:pStyle w:val="ListParagraph"/>
        <w:numPr>
          <w:ilvl w:val="0"/>
          <w:numId w:val="24"/>
        </w:numPr>
        <w:ind w:left="1890"/>
        <w:rPr>
          <w:sz w:val="24"/>
        </w:rPr>
      </w:pPr>
      <w:r w:rsidRPr="005803DE">
        <w:rPr>
          <w:sz w:val="24"/>
        </w:rPr>
        <w:t>Encoding</w:t>
      </w:r>
    </w:p>
    <w:p w14:paraId="52212421" w14:textId="1556774A" w:rsidR="00387804" w:rsidRPr="005803DE" w:rsidRDefault="00387804" w:rsidP="005803DE">
      <w:pPr>
        <w:pStyle w:val="ListParagraph"/>
        <w:numPr>
          <w:ilvl w:val="0"/>
          <w:numId w:val="24"/>
        </w:numPr>
        <w:ind w:left="1890"/>
        <w:rPr>
          <w:sz w:val="24"/>
        </w:rPr>
      </w:pPr>
      <w:r w:rsidRPr="005803DE">
        <w:rPr>
          <w:sz w:val="24"/>
        </w:rPr>
        <w:t>Tag hierarchy</w:t>
      </w:r>
    </w:p>
    <w:p w14:paraId="7C729AEE" w14:textId="77777777" w:rsidR="00FF157A" w:rsidRPr="00722BA7" w:rsidRDefault="00FF157A" w:rsidP="00FF157A">
      <w:pPr>
        <w:pStyle w:val="ListParagraph"/>
        <w:rPr>
          <w:sz w:val="24"/>
        </w:rPr>
      </w:pPr>
    </w:p>
    <w:p w14:paraId="60032243" w14:textId="77777777" w:rsidR="00F350E1" w:rsidRPr="00722BA7" w:rsidRDefault="00F350E1" w:rsidP="00F350E1">
      <w:pPr>
        <w:pStyle w:val="ListParagraph"/>
        <w:ind w:left="0"/>
        <w:rPr>
          <w:sz w:val="24"/>
        </w:rPr>
      </w:pPr>
    </w:p>
    <w:p w14:paraId="73464093" w14:textId="77777777" w:rsidR="00722BA7" w:rsidRPr="00722BA7" w:rsidRDefault="00722BA7" w:rsidP="00F350E1">
      <w:pPr>
        <w:pStyle w:val="ListParagraph"/>
        <w:ind w:left="0"/>
        <w:rPr>
          <w:sz w:val="24"/>
        </w:rPr>
      </w:pPr>
    </w:p>
    <w:p w14:paraId="6928383E" w14:textId="77777777" w:rsidR="00F350E1" w:rsidRPr="00722BA7" w:rsidRDefault="00F350E1" w:rsidP="00F350E1">
      <w:pPr>
        <w:pStyle w:val="ListParagraph"/>
        <w:ind w:left="0"/>
        <w:rPr>
          <w:sz w:val="24"/>
        </w:rPr>
      </w:pPr>
    </w:p>
    <w:p w14:paraId="470291A4" w14:textId="77777777" w:rsidR="0081089E" w:rsidRPr="00722BA7" w:rsidRDefault="0081089E" w:rsidP="00D84417">
      <w:pPr>
        <w:rPr>
          <w:sz w:val="24"/>
        </w:rPr>
      </w:pPr>
    </w:p>
    <w:p w14:paraId="489A28BA" w14:textId="77777777" w:rsidR="0081089E" w:rsidRPr="00722BA7" w:rsidRDefault="0081089E" w:rsidP="00D84417">
      <w:pPr>
        <w:rPr>
          <w:sz w:val="24"/>
        </w:rPr>
      </w:pPr>
    </w:p>
    <w:p w14:paraId="5D1953D7" w14:textId="77777777" w:rsidR="00722BA7" w:rsidRDefault="00722BA7" w:rsidP="00D84417">
      <w:pPr>
        <w:rPr>
          <w:sz w:val="24"/>
        </w:rPr>
      </w:pPr>
    </w:p>
    <w:p w14:paraId="2FB24B01" w14:textId="77777777" w:rsidR="00722BA7" w:rsidRDefault="00722BA7">
      <w:pPr>
        <w:rPr>
          <w:sz w:val="24"/>
        </w:rPr>
      </w:pPr>
      <w:r>
        <w:rPr>
          <w:sz w:val="24"/>
        </w:rPr>
        <w:br w:type="page"/>
      </w:r>
    </w:p>
    <w:p w14:paraId="65F42E6B" w14:textId="3742A13C" w:rsidR="00F123A1" w:rsidRDefault="00F123A1" w:rsidP="00D84417">
      <w:pPr>
        <w:rPr>
          <w:sz w:val="24"/>
        </w:rPr>
      </w:pPr>
    </w:p>
    <w:p w14:paraId="3C179077" w14:textId="3131059F" w:rsidR="00430B52" w:rsidRDefault="00430B52" w:rsidP="00FF157A"/>
    <w:sectPr w:rsidR="00430B52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0891E" w14:textId="77777777" w:rsidR="007C7440" w:rsidRDefault="007C7440">
      <w:pPr>
        <w:spacing w:before="0" w:after="0" w:line="240" w:lineRule="auto"/>
      </w:pPr>
      <w:r>
        <w:separator/>
      </w:r>
    </w:p>
  </w:endnote>
  <w:endnote w:type="continuationSeparator" w:id="0">
    <w:p w14:paraId="2BA92BC8" w14:textId="77777777" w:rsidR="007C7440" w:rsidRDefault="007C74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6F2CE" w14:textId="4C86EC71"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D04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B8122" w14:textId="77777777" w:rsidR="007C7440" w:rsidRDefault="007C7440">
      <w:pPr>
        <w:spacing w:before="0" w:after="0" w:line="240" w:lineRule="auto"/>
      </w:pPr>
      <w:r>
        <w:separator/>
      </w:r>
    </w:p>
  </w:footnote>
  <w:footnote w:type="continuationSeparator" w:id="0">
    <w:p w14:paraId="76493A1A" w14:textId="77777777" w:rsidR="007C7440" w:rsidRDefault="007C74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594002"/>
    <w:multiLevelType w:val="hybridMultilevel"/>
    <w:tmpl w:val="2F5AE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4030"/>
    <w:multiLevelType w:val="hybridMultilevel"/>
    <w:tmpl w:val="7AE2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1488"/>
    <w:multiLevelType w:val="hybridMultilevel"/>
    <w:tmpl w:val="7AE2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B3868"/>
    <w:multiLevelType w:val="hybridMultilevel"/>
    <w:tmpl w:val="5204D5D0"/>
    <w:lvl w:ilvl="0" w:tplc="B4CEB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134FC"/>
    <w:multiLevelType w:val="multilevel"/>
    <w:tmpl w:val="AED26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143A3864"/>
    <w:multiLevelType w:val="hybridMultilevel"/>
    <w:tmpl w:val="7AE2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93A"/>
    <w:multiLevelType w:val="hybridMultilevel"/>
    <w:tmpl w:val="1338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67BF"/>
    <w:multiLevelType w:val="hybridMultilevel"/>
    <w:tmpl w:val="B432965C"/>
    <w:lvl w:ilvl="0" w:tplc="64F69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F1674"/>
    <w:multiLevelType w:val="hybridMultilevel"/>
    <w:tmpl w:val="20A82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45AEC"/>
    <w:multiLevelType w:val="hybridMultilevel"/>
    <w:tmpl w:val="558651D4"/>
    <w:lvl w:ilvl="0" w:tplc="5EC2C1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750D4A"/>
    <w:multiLevelType w:val="hybridMultilevel"/>
    <w:tmpl w:val="F6B2D690"/>
    <w:lvl w:ilvl="0" w:tplc="A74EE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527"/>
    <w:multiLevelType w:val="hybridMultilevel"/>
    <w:tmpl w:val="8568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52354"/>
    <w:multiLevelType w:val="hybridMultilevel"/>
    <w:tmpl w:val="19669FA2"/>
    <w:lvl w:ilvl="0" w:tplc="68D4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77BEE"/>
    <w:multiLevelType w:val="multilevel"/>
    <w:tmpl w:val="AED26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5FA75D31"/>
    <w:multiLevelType w:val="hybridMultilevel"/>
    <w:tmpl w:val="3EBA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859EE"/>
    <w:multiLevelType w:val="multilevel"/>
    <w:tmpl w:val="AED26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651655"/>
    <w:multiLevelType w:val="hybridMultilevel"/>
    <w:tmpl w:val="F378DC92"/>
    <w:lvl w:ilvl="0" w:tplc="5288B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0762F"/>
    <w:multiLevelType w:val="hybridMultilevel"/>
    <w:tmpl w:val="67AA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E7E0F"/>
    <w:multiLevelType w:val="hybridMultilevel"/>
    <w:tmpl w:val="D88E7072"/>
    <w:lvl w:ilvl="0" w:tplc="414C6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9"/>
  </w:num>
  <w:num w:numId="8">
    <w:abstractNumId w:val="2"/>
  </w:num>
  <w:num w:numId="9">
    <w:abstractNumId w:val="3"/>
  </w:num>
  <w:num w:numId="10">
    <w:abstractNumId w:val="13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  <w:num w:numId="18">
    <w:abstractNumId w:val="7"/>
  </w:num>
  <w:num w:numId="19">
    <w:abstractNumId w:val="17"/>
  </w:num>
  <w:num w:numId="20">
    <w:abstractNumId w:val="5"/>
  </w:num>
  <w:num w:numId="21">
    <w:abstractNumId w:val="12"/>
  </w:num>
  <w:num w:numId="22">
    <w:abstractNumId w:val="14"/>
  </w:num>
  <w:num w:numId="23">
    <w:abstractNumId w:val="20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92"/>
    <w:rsid w:val="000242A4"/>
    <w:rsid w:val="00047D83"/>
    <w:rsid w:val="00057F5A"/>
    <w:rsid w:val="00102C0E"/>
    <w:rsid w:val="00112B00"/>
    <w:rsid w:val="001332F3"/>
    <w:rsid w:val="00142F23"/>
    <w:rsid w:val="001463EB"/>
    <w:rsid w:val="001C2259"/>
    <w:rsid w:val="002163EE"/>
    <w:rsid w:val="00267C66"/>
    <w:rsid w:val="002A4C23"/>
    <w:rsid w:val="00350EE0"/>
    <w:rsid w:val="003558B3"/>
    <w:rsid w:val="003806E6"/>
    <w:rsid w:val="0038381B"/>
    <w:rsid w:val="00387804"/>
    <w:rsid w:val="00413692"/>
    <w:rsid w:val="00430B52"/>
    <w:rsid w:val="00466974"/>
    <w:rsid w:val="004B23F3"/>
    <w:rsid w:val="0050042F"/>
    <w:rsid w:val="00577D24"/>
    <w:rsid w:val="005803DE"/>
    <w:rsid w:val="005B15BA"/>
    <w:rsid w:val="00626678"/>
    <w:rsid w:val="006420F9"/>
    <w:rsid w:val="00654377"/>
    <w:rsid w:val="006704D8"/>
    <w:rsid w:val="006D46E0"/>
    <w:rsid w:val="006D623C"/>
    <w:rsid w:val="00722BA7"/>
    <w:rsid w:val="00731ABC"/>
    <w:rsid w:val="00741841"/>
    <w:rsid w:val="00774661"/>
    <w:rsid w:val="007C7440"/>
    <w:rsid w:val="007D6EBD"/>
    <w:rsid w:val="007E7CC3"/>
    <w:rsid w:val="0081089E"/>
    <w:rsid w:val="00854F8A"/>
    <w:rsid w:val="0087021E"/>
    <w:rsid w:val="008B4234"/>
    <w:rsid w:val="008B4ED9"/>
    <w:rsid w:val="008B583C"/>
    <w:rsid w:val="008D04B6"/>
    <w:rsid w:val="009004A6"/>
    <w:rsid w:val="00A12A96"/>
    <w:rsid w:val="00AB2C4B"/>
    <w:rsid w:val="00AD128B"/>
    <w:rsid w:val="00AD6571"/>
    <w:rsid w:val="00AF29A7"/>
    <w:rsid w:val="00B7439F"/>
    <w:rsid w:val="00B9322D"/>
    <w:rsid w:val="00BD1F14"/>
    <w:rsid w:val="00BE297B"/>
    <w:rsid w:val="00C00281"/>
    <w:rsid w:val="00C63012"/>
    <w:rsid w:val="00C809CB"/>
    <w:rsid w:val="00C857D1"/>
    <w:rsid w:val="00CA6A1B"/>
    <w:rsid w:val="00CF600C"/>
    <w:rsid w:val="00D321ED"/>
    <w:rsid w:val="00D459B4"/>
    <w:rsid w:val="00D644B5"/>
    <w:rsid w:val="00D84417"/>
    <w:rsid w:val="00D86AA6"/>
    <w:rsid w:val="00E3021B"/>
    <w:rsid w:val="00E60A00"/>
    <w:rsid w:val="00E813C0"/>
    <w:rsid w:val="00EE656A"/>
    <w:rsid w:val="00F123A1"/>
    <w:rsid w:val="00F17956"/>
    <w:rsid w:val="00F3014D"/>
    <w:rsid w:val="00F350E1"/>
    <w:rsid w:val="00F362FA"/>
    <w:rsid w:val="00FD24F8"/>
    <w:rsid w:val="00FE1EAF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9702C"/>
  <w15:chartTrackingRefBased/>
  <w15:docId w15:val="{6AC20111-0F86-4340-87A8-927CF07D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6420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4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23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2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442B7EBB064A3E96C27A6A70ADC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A3D6-1AB5-4FA8-B659-F4B01265D88C}"/>
      </w:docPartPr>
      <w:docPartBody>
        <w:p w:rsidR="00273D93" w:rsidRDefault="00AD3007">
          <w:pPr>
            <w:pStyle w:val="2D442B7EBB064A3E96C27A6A70ADC2BA"/>
          </w:pPr>
          <w:r>
            <w:t>[Course Title]</w:t>
          </w:r>
        </w:p>
      </w:docPartBody>
    </w:docPart>
    <w:docPart>
      <w:docPartPr>
        <w:name w:val="8D2E78C48D2D45D98EF121C05F00D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4D2D7-F0BD-447F-854F-99693B6D591E}"/>
      </w:docPartPr>
      <w:docPartBody>
        <w:p w:rsidR="00273D93" w:rsidRDefault="00AD3007">
          <w:pPr>
            <w:pStyle w:val="8D2E78C48D2D45D98EF121C05F00D28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07"/>
    <w:rsid w:val="0025089A"/>
    <w:rsid w:val="00273D93"/>
    <w:rsid w:val="006F4041"/>
    <w:rsid w:val="00AD3007"/>
    <w:rsid w:val="00B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DA23B92B53644C2E8022D09ECF927D24">
    <w:name w:val="DA23B92B53644C2E8022D09ECF927D24"/>
  </w:style>
  <w:style w:type="paragraph" w:customStyle="1" w:styleId="716BF65FF3A34E1794A68F4FA5F0138E">
    <w:name w:val="716BF65FF3A34E1794A68F4FA5F0138E"/>
  </w:style>
  <w:style w:type="paragraph" w:customStyle="1" w:styleId="2D442B7EBB064A3E96C27A6A70ADC2BA">
    <w:name w:val="2D442B7EBB064A3E96C27A6A70ADC2BA"/>
  </w:style>
  <w:style w:type="paragraph" w:customStyle="1" w:styleId="8D2E78C48D2D45D98EF121C05F00D28B">
    <w:name w:val="8D2E78C48D2D45D98EF121C05F00D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69758-9156-41D7-B579-66925647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3581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&amp; BCP Policy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Development – Application Scope template</dc:title>
  <dc:subject>ecoaxis</dc:subject>
  <dc:creator>J Arunkumar</dc:creator>
  <cp:keywords>Draft</cp:keywords>
  <cp:lastModifiedBy>jak</cp:lastModifiedBy>
  <cp:revision>39</cp:revision>
  <dcterms:created xsi:type="dcterms:W3CDTF">2016-08-15T12:09:00Z</dcterms:created>
  <dcterms:modified xsi:type="dcterms:W3CDTF">2016-09-21T17:58:00Z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